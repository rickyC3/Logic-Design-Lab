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77C5" w14:textId="0029A240" w:rsidR="00555601" w:rsidRPr="00F42AD4" w:rsidRDefault="00623630" w:rsidP="00555601">
      <w:pPr>
        <w:pStyle w:val="Header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Final Project Proposal Example</w:t>
      </w:r>
    </w:p>
    <w:p w14:paraId="06167E89" w14:textId="77777777" w:rsidR="00555601" w:rsidRPr="00F42AD4" w:rsidRDefault="00555601" w:rsidP="00555601">
      <w:pPr>
        <w:pStyle w:val="Header"/>
        <w:jc w:val="center"/>
        <w:rPr>
          <w:rFonts w:ascii="Palatino" w:hAnsi="Palatino" w:cs="Arial"/>
          <w:b/>
          <w:sz w:val="32"/>
          <w:szCs w:val="32"/>
        </w:rPr>
      </w:pPr>
    </w:p>
    <w:p w14:paraId="28010990" w14:textId="77777777" w:rsidR="00555601" w:rsidRPr="00F42AD4" w:rsidRDefault="00617D3E" w:rsidP="00555601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0CEFEF" wp14:editId="1D5D8682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A572B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" o:allowincell="f" strokeweight="1.5pt"/>
            </w:pict>
          </mc:Fallback>
        </mc:AlternateContent>
      </w:r>
    </w:p>
    <w:p w14:paraId="4AD8B134" w14:textId="7B5CD2B1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Topic</w:t>
      </w:r>
    </w:p>
    <w:p w14:paraId="7612F433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502F4056" w14:textId="3B83D2FD" w:rsidR="00555601" w:rsidRPr="00623630" w:rsidRDefault="00623630" w:rsidP="00555601">
      <w:pPr>
        <w:numPr>
          <w:ilvl w:val="0"/>
          <w:numId w:val="17"/>
        </w:numPr>
        <w:rPr>
          <w:rFonts w:ascii="Palatino" w:hAnsi="Palatino" w:cs="Arial"/>
          <w:szCs w:val="24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>Design and implement an elevator controller</w:t>
      </w:r>
    </w:p>
    <w:p w14:paraId="3FC40E2A" w14:textId="77777777" w:rsidR="00555601" w:rsidRPr="00F41987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5F6042D0" w14:textId="22778CA5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Input/Output Table</w:t>
      </w:r>
    </w:p>
    <w:p w14:paraId="0AF01270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79FBF282" w14:textId="032B3935" w:rsidR="00555601" w:rsidRDefault="00623630" w:rsidP="0055560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0809E301" wp14:editId="5538E80E">
            <wp:extent cx="5661660" cy="3408045"/>
            <wp:effectExtent l="0" t="0" r="254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E450" w14:textId="77777777" w:rsidR="00623630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</w:p>
    <w:p w14:paraId="51936D98" w14:textId="79B44415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Functions of the proposed elevator</w:t>
      </w:r>
    </w:p>
    <w:p w14:paraId="1FE0508A" w14:textId="77777777" w:rsidR="00555601" w:rsidRPr="00F42AD4" w:rsidRDefault="00555601" w:rsidP="00F41987">
      <w:pPr>
        <w:rPr>
          <w:rFonts w:ascii="Palatino" w:hAnsi="Palatino" w:cs="Arial"/>
          <w:szCs w:val="24"/>
        </w:rPr>
      </w:pPr>
    </w:p>
    <w:p w14:paraId="2D957D5C" w14:textId="77777777" w:rsidR="00623630" w:rsidRDefault="00623630" w:rsidP="0062363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The elevator has the basic functions: (I/O description) </w:t>
      </w:r>
    </w:p>
    <w:p w14:paraId="1DBDC80A" w14:textId="77777777" w:rsidR="00623630" w:rsidRDefault="00623630" w:rsidP="00623630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A counter that control the position of the elevator </w:t>
      </w:r>
    </w:p>
    <w:p w14:paraId="3F9546CD" w14:textId="77777777" w:rsidR="00623630" w:rsidRDefault="00623630" w:rsidP="00623630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Button S1~S8 is the buttons that calls the elevators in different floors as specified in </w:t>
      </w:r>
      <w:r w:rsidRPr="00623630">
        <w:rPr>
          <w:rFonts w:ascii="Palatino" w:hAnsi="Palatino" w:cs="Times"/>
          <w:kern w:val="0"/>
          <w:szCs w:val="24"/>
          <w:lang w:eastAsia="en-US"/>
        </w:rPr>
        <w:t> </w:t>
      </w: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the Input/Output table. </w:t>
      </w:r>
    </w:p>
    <w:p w14:paraId="16B78B6D" w14:textId="6ECC9577" w:rsidR="00623630" w:rsidRPr="00062D3E" w:rsidRDefault="00623630" w:rsidP="00062D3E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Keypad 1-5 represents the buttons inside the elevator. </w:t>
      </w:r>
    </w:p>
    <w:p w14:paraId="1A6C9C15" w14:textId="63A2FA30" w:rsidR="00623630" w:rsidRPr="00623630" w:rsidRDefault="00623630" w:rsidP="0062363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>The</w:t>
      </w:r>
      <w:r w:rsidR="00F7740F">
        <w:rPr>
          <w:rFonts w:ascii="Palatino" w:hAnsi="Palatino" w:cs="Book Antiqua"/>
          <w:kern w:val="0"/>
          <w:szCs w:val="24"/>
          <w:lang w:eastAsia="en-US"/>
        </w:rPr>
        <w:t xml:space="preserve"> </w:t>
      </w:r>
      <w:r w:rsidRPr="00623630">
        <w:rPr>
          <w:rFonts w:ascii="Palatino" w:hAnsi="Palatino" w:cs="Book Antiqua"/>
          <w:kern w:val="0"/>
          <w:szCs w:val="24"/>
          <w:lang w:eastAsia="en-US"/>
        </w:rPr>
        <w:t>function</w:t>
      </w:r>
      <w:r w:rsidR="00F7740F">
        <w:rPr>
          <w:rFonts w:ascii="Palatino" w:hAnsi="Palatino" w:cs="Book Antiqua"/>
          <w:kern w:val="0"/>
          <w:szCs w:val="24"/>
          <w:lang w:eastAsia="en-US"/>
        </w:rPr>
        <w:t>s</w:t>
      </w: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 of the elevator. </w:t>
      </w:r>
    </w:p>
    <w:p w14:paraId="53AC900B" w14:textId="12514C73" w:rsidR="00623630" w:rsidRPr="00623630" w:rsidRDefault="00623630" w:rsidP="0062363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When many floors call the elevator, the elevator will go the nearest floor. </w:t>
      </w:r>
    </w:p>
    <w:p w14:paraId="1E1EDB9A" w14:textId="5D26BAB2" w:rsidR="00623630" w:rsidRPr="00623630" w:rsidRDefault="00623630" w:rsidP="0062363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The speaker plays “Do” when the elevator reach 1st floor, and “Re” when reaching </w:t>
      </w:r>
      <w:r w:rsidRPr="00623630">
        <w:rPr>
          <w:rFonts w:ascii="Palatino" w:hAnsi="Palatino" w:cs="Times"/>
          <w:kern w:val="0"/>
          <w:szCs w:val="24"/>
          <w:lang w:eastAsia="en-US"/>
        </w:rPr>
        <w:t> </w:t>
      </w:r>
      <w:r w:rsidRPr="00623630">
        <w:rPr>
          <w:rFonts w:ascii="Palatino" w:hAnsi="Palatino" w:cs="Book Antiqua"/>
          <w:kern w:val="0"/>
          <w:szCs w:val="24"/>
          <w:lang w:eastAsia="en-US"/>
        </w:rPr>
        <w:t>2F, etc.</w:t>
      </w:r>
      <w:r>
        <w:rPr>
          <w:rFonts w:ascii="Palatino" w:hAnsi="Palatino" w:cs="Book Antiqua"/>
          <w:kern w:val="0"/>
          <w:szCs w:val="24"/>
          <w:lang w:eastAsia="en-US"/>
        </w:rPr>
        <w:t xml:space="preserve"> </w:t>
      </w: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... </w:t>
      </w:r>
    </w:p>
    <w:p w14:paraId="1F7080E1" w14:textId="13E7C1DF" w:rsidR="00555601" w:rsidRPr="00062D3E" w:rsidRDefault="00623630" w:rsidP="0062363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>(Optional) Block diagram/Finite State Machine</w:t>
      </w:r>
    </w:p>
    <w:p w14:paraId="66A74143" w14:textId="77777777" w:rsidR="00B01F6F" w:rsidRDefault="00B01F6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</w:p>
    <w:p w14:paraId="1059B4A1" w14:textId="1F3F9E43" w:rsidR="00062D3E" w:rsidRDefault="00062D3E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Other modules/daughter boards (optional)</w:t>
      </w:r>
    </w:p>
    <w:p w14:paraId="38C71426" w14:textId="77777777" w:rsidR="00B01F6F" w:rsidRDefault="00B01F6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</w:p>
    <w:p w14:paraId="5D763A71" w14:textId="77777777" w:rsidR="00B01F6F" w:rsidRDefault="00B01F6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</w:p>
    <w:p w14:paraId="591D509D" w14:textId="26A59CF6" w:rsidR="00B01F6F" w:rsidRPr="00623630" w:rsidRDefault="00B01F6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>
        <w:rPr>
          <w:rFonts w:ascii="Palatino" w:hAnsi="Palatino" w:cs="Arial"/>
          <w:b/>
          <w:sz w:val="28"/>
          <w:szCs w:val="28"/>
        </w:rPr>
        <w:t>Schedule of the final project development</w:t>
      </w:r>
    </w:p>
    <w:sectPr w:rsidR="00B01F6F" w:rsidRPr="00623630" w:rsidSect="00555601">
      <w:headerReference w:type="default" r:id="rId8"/>
      <w:footerReference w:type="default" r:id="rId9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745A" w14:textId="77777777" w:rsidR="00FA587D" w:rsidRDefault="00FA587D">
      <w:r>
        <w:separator/>
      </w:r>
    </w:p>
  </w:endnote>
  <w:endnote w:type="continuationSeparator" w:id="0">
    <w:p w14:paraId="089D22A7" w14:textId="77777777" w:rsidR="00FA587D" w:rsidRDefault="00FA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auto"/>
    <w:pitch w:val="variable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96C4" w14:textId="117370A1" w:rsidR="00555601" w:rsidRPr="00F42AD4" w:rsidRDefault="00617D3E">
    <w:pPr>
      <w:pStyle w:val="Footer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BEA037" wp14:editId="78154082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F434D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" strokeweight="1.5pt"/>
          </w:pict>
        </mc:Fallback>
      </mc:AlternateContent>
    </w:r>
    <w:r w:rsidRPr="00F42AD4">
      <w:rPr>
        <w:rFonts w:ascii="Palatino" w:hAnsi="Palatino" w:cs="Arial"/>
      </w:rPr>
      <w:t>© Ma, Hsi-Pin, Lab for Reliable Computing (</w:t>
    </w:r>
    <w:proofErr w:type="spellStart"/>
    <w:r w:rsidRPr="00F42AD4">
      <w:rPr>
        <w:rFonts w:ascii="Palatino" w:hAnsi="Palatino" w:cs="Arial"/>
      </w:rPr>
      <w:t>LaRC</w:t>
    </w:r>
    <w:proofErr w:type="spellEnd"/>
    <w:r w:rsidRPr="00F42AD4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</w:t>
    </w:r>
    <w:r w:rsidR="00F51188">
      <w:rPr>
        <w:rFonts w:ascii="Palatino" w:hAnsi="Palatino" w:cs="Arial"/>
      </w:rPr>
      <w:t>2</w:t>
    </w:r>
    <w:r w:rsidR="00F7740F">
      <w:rPr>
        <w:rFonts w:ascii="Palatino" w:hAnsi="Palatino" w:cs="Arial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2F96" w14:textId="77777777" w:rsidR="00FA587D" w:rsidRDefault="00FA587D">
      <w:r>
        <w:separator/>
      </w:r>
    </w:p>
  </w:footnote>
  <w:footnote w:type="continuationSeparator" w:id="0">
    <w:p w14:paraId="2F651AA9" w14:textId="77777777" w:rsidR="00FA587D" w:rsidRDefault="00FA5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A087" w14:textId="71138824" w:rsidR="00555601" w:rsidRPr="00F42AD4" w:rsidRDefault="00555601" w:rsidP="00555601">
    <w:pPr>
      <w:pStyle w:val="Header"/>
      <w:rPr>
        <w:rFonts w:ascii="Palatino" w:hAnsi="Palatino"/>
      </w:rPr>
    </w:pPr>
    <w:r w:rsidRPr="00F42AD4">
      <w:rPr>
        <w:rFonts w:ascii="Palatino" w:hAnsi="Palatino"/>
      </w:rPr>
      <w:t>EE</w:t>
    </w:r>
    <w:r w:rsidR="00F7740F">
      <w:rPr>
        <w:rFonts w:ascii="Palatino" w:hAnsi="Palatino"/>
      </w:rPr>
      <w:t>2230</w:t>
    </w:r>
    <w:r w:rsidRPr="00F42AD4">
      <w:rPr>
        <w:rFonts w:ascii="Palatino" w:hAnsi="Palatino"/>
      </w:rPr>
      <w:t xml:space="preserve"> Logic Design Lab    </w:t>
    </w:r>
    <w:r>
      <w:rPr>
        <w:rFonts w:ascii="Palatino" w:hAnsi="Palatino"/>
      </w:rPr>
      <w:t xml:space="preserve">                             </w:t>
    </w:r>
    <w:r w:rsidRPr="00F42AD4">
      <w:rPr>
        <w:rFonts w:ascii="Palatino" w:hAnsi="Palatino"/>
      </w:rPr>
      <w:t xml:space="preserve">                                         </w:t>
    </w:r>
    <w:r w:rsidRPr="00F42AD4">
      <w:rPr>
        <w:rStyle w:val="PageNumber"/>
        <w:rFonts w:ascii="Palatino" w:hAnsi="Palatino"/>
      </w:rPr>
      <w:fldChar w:fldCharType="begin"/>
    </w:r>
    <w:r w:rsidRPr="00F42AD4">
      <w:rPr>
        <w:rStyle w:val="PageNumber"/>
        <w:rFonts w:ascii="Palatino" w:hAnsi="Palatino"/>
      </w:rPr>
      <w:instrText xml:space="preserve"> PAGE </w:instrText>
    </w:r>
    <w:r w:rsidRPr="00F42AD4">
      <w:rPr>
        <w:rStyle w:val="PageNumber"/>
        <w:rFonts w:ascii="Palatino" w:hAnsi="Palatino"/>
      </w:rPr>
      <w:fldChar w:fldCharType="separate"/>
    </w:r>
    <w:r w:rsidR="006F3988">
      <w:rPr>
        <w:rStyle w:val="PageNumber"/>
        <w:rFonts w:ascii="Palatino" w:hAnsi="Palatino"/>
        <w:noProof/>
      </w:rPr>
      <w:t>1</w:t>
    </w:r>
    <w:r w:rsidRPr="00F42AD4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06D1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A1A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F1C0A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70D45065"/>
    <w:multiLevelType w:val="hybridMultilevel"/>
    <w:tmpl w:val="1852709A"/>
    <w:lvl w:ilvl="0" w:tplc="04090009">
      <w:start w:val="1"/>
      <w:numFmt w:val="bullet"/>
      <w:lvlText w:val="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4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 w16cid:durableId="1366518036">
    <w:abstractNumId w:val="16"/>
  </w:num>
  <w:num w:numId="2" w16cid:durableId="474029806">
    <w:abstractNumId w:val="6"/>
  </w:num>
  <w:num w:numId="3" w16cid:durableId="1468430218">
    <w:abstractNumId w:val="15"/>
  </w:num>
  <w:num w:numId="4" w16cid:durableId="887448529">
    <w:abstractNumId w:val="23"/>
  </w:num>
  <w:num w:numId="5" w16cid:durableId="300431142">
    <w:abstractNumId w:val="20"/>
  </w:num>
  <w:num w:numId="6" w16cid:durableId="1092893372">
    <w:abstractNumId w:val="10"/>
  </w:num>
  <w:num w:numId="7" w16cid:durableId="883374368">
    <w:abstractNumId w:val="14"/>
  </w:num>
  <w:num w:numId="8" w16cid:durableId="589392628">
    <w:abstractNumId w:val="18"/>
  </w:num>
  <w:num w:numId="9" w16cid:durableId="1174995393">
    <w:abstractNumId w:val="7"/>
  </w:num>
  <w:num w:numId="10" w16cid:durableId="273558626">
    <w:abstractNumId w:val="5"/>
  </w:num>
  <w:num w:numId="11" w16cid:durableId="1480418390">
    <w:abstractNumId w:val="8"/>
  </w:num>
  <w:num w:numId="12" w16cid:durableId="1283224635">
    <w:abstractNumId w:val="25"/>
  </w:num>
  <w:num w:numId="13" w16cid:durableId="515731461">
    <w:abstractNumId w:val="11"/>
  </w:num>
  <w:num w:numId="14" w16cid:durableId="346904794">
    <w:abstractNumId w:val="4"/>
  </w:num>
  <w:num w:numId="15" w16cid:durableId="1648508604">
    <w:abstractNumId w:val="22"/>
  </w:num>
  <w:num w:numId="16" w16cid:durableId="897324836">
    <w:abstractNumId w:val="24"/>
  </w:num>
  <w:num w:numId="17" w16cid:durableId="2063166690">
    <w:abstractNumId w:val="17"/>
  </w:num>
  <w:num w:numId="18" w16cid:durableId="1269891524">
    <w:abstractNumId w:val="12"/>
  </w:num>
  <w:num w:numId="19" w16cid:durableId="1219049877">
    <w:abstractNumId w:val="9"/>
  </w:num>
  <w:num w:numId="20" w16cid:durableId="1144741178">
    <w:abstractNumId w:val="13"/>
  </w:num>
  <w:num w:numId="21" w16cid:durableId="1892383477">
    <w:abstractNumId w:val="3"/>
  </w:num>
  <w:num w:numId="22" w16cid:durableId="801533581">
    <w:abstractNumId w:val="21"/>
  </w:num>
  <w:num w:numId="23" w16cid:durableId="992681179">
    <w:abstractNumId w:val="2"/>
  </w:num>
  <w:num w:numId="24" w16cid:durableId="945815715">
    <w:abstractNumId w:val="19"/>
  </w:num>
  <w:num w:numId="25" w16cid:durableId="913973257">
    <w:abstractNumId w:val="0"/>
  </w:num>
  <w:num w:numId="26" w16cid:durableId="104190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2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43649"/>
    <w:rsid w:val="00062D3E"/>
    <w:rsid w:val="002B0EEE"/>
    <w:rsid w:val="00356E73"/>
    <w:rsid w:val="00366695"/>
    <w:rsid w:val="003B0B7E"/>
    <w:rsid w:val="003D6585"/>
    <w:rsid w:val="00420391"/>
    <w:rsid w:val="00432BE1"/>
    <w:rsid w:val="004749B6"/>
    <w:rsid w:val="00504E29"/>
    <w:rsid w:val="00505AB5"/>
    <w:rsid w:val="00555601"/>
    <w:rsid w:val="00571922"/>
    <w:rsid w:val="00617D3E"/>
    <w:rsid w:val="00623630"/>
    <w:rsid w:val="00694653"/>
    <w:rsid w:val="00697971"/>
    <w:rsid w:val="006B273D"/>
    <w:rsid w:val="006D3E56"/>
    <w:rsid w:val="006F3988"/>
    <w:rsid w:val="008675DF"/>
    <w:rsid w:val="00950DC8"/>
    <w:rsid w:val="009B3261"/>
    <w:rsid w:val="00A2349C"/>
    <w:rsid w:val="00A67ED6"/>
    <w:rsid w:val="00AA3A0A"/>
    <w:rsid w:val="00B01F6F"/>
    <w:rsid w:val="00B97707"/>
    <w:rsid w:val="00CC3E5D"/>
    <w:rsid w:val="00D159AC"/>
    <w:rsid w:val="00E90370"/>
    <w:rsid w:val="00EB2991"/>
    <w:rsid w:val="00EC4E6C"/>
    <w:rsid w:val="00F41987"/>
    <w:rsid w:val="00F51188"/>
    <w:rsid w:val="00F7740F"/>
    <w:rsid w:val="00F95FB0"/>
    <w:rsid w:val="00FA5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4966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2D3E"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DFKai-SB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DFKai-SB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DFKai-SB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DFKai-SB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DFKai-SB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MingLiU" w:eastAsia="MingLiU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MingLiU" w:eastAsia="MingLiU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MingLiU" w:eastAsia="MingLiU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DFKai-SB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DFKai-SB" w:eastAsia="DFKai-SB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DFKai-SB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DFKai-SB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DFKai-SB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DFKai-SB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DFKai-SB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DFKai-SB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PMingLiU" w:eastAsia="DFKai-SB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DFKai-SB" w:eastAsia="DFKai-SB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DFKai-SB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DFKai-SB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DFKai-SB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30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0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Settings\hp\Application Data\Microsoft\Templates\ITRI_CCL.dot</Template>
  <TotalTime>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馬席彬</cp:lastModifiedBy>
  <cp:revision>10</cp:revision>
  <cp:lastPrinted>2009-02-10T06:07:00Z</cp:lastPrinted>
  <dcterms:created xsi:type="dcterms:W3CDTF">2024-05-02T02:24:00Z</dcterms:created>
  <dcterms:modified xsi:type="dcterms:W3CDTF">2024-05-02T02:33:00Z</dcterms:modified>
</cp:coreProperties>
</file>